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C66D6" w14:textId="77777777" w:rsidR="005B11F4" w:rsidRDefault="00226737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标注规范</w:t>
      </w:r>
    </w:p>
    <w:p w14:paraId="5752189A" w14:textId="77777777" w:rsidR="00226737" w:rsidRDefault="00E21773" w:rsidP="00226737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标注要求</w:t>
      </w:r>
    </w:p>
    <w:p w14:paraId="0386A544" w14:textId="77777777" w:rsidR="00E21773" w:rsidRDefault="00E21773" w:rsidP="00226737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标注颜色</w:t>
      </w:r>
    </w:p>
    <w:p w14:paraId="5F7EC298" w14:textId="77777777" w:rsidR="00E21773" w:rsidRDefault="00E21773" w:rsidP="00226737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标注的分类</w:t>
      </w:r>
    </w:p>
    <w:p w14:paraId="1CFC3775" w14:textId="77777777" w:rsidR="00226737" w:rsidRDefault="00E21773" w:rsidP="009758F3">
      <w:pPr>
        <w:pStyle w:val="ListBullet"/>
        <w:numPr>
          <w:ilvl w:val="0"/>
          <w:numId w:val="0"/>
        </w:numPr>
        <w:ind w:left="432" w:hanging="432"/>
        <w:rPr>
          <w:rFonts w:hint="eastAsia"/>
          <w:lang w:eastAsia="zh-CN"/>
        </w:rPr>
      </w:pPr>
      <w:r>
        <w:rPr>
          <w:rFonts w:hint="eastAsia"/>
          <w:lang w:eastAsia="zh-CN"/>
        </w:rPr>
        <w:t>目前我们对每张图片采取粗略标注具体参考</w:t>
      </w:r>
      <w:r>
        <w:rPr>
          <w:rFonts w:hint="eastAsia"/>
          <w:lang w:eastAsia="zh-CN"/>
        </w:rPr>
        <w:t>CITYSCAPE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COARSE</w:t>
      </w:r>
      <w:r w:rsidR="009758F3">
        <w:rPr>
          <w:rFonts w:hint="eastAsia"/>
          <w:lang w:eastAsia="zh-CN"/>
        </w:rPr>
        <w:t xml:space="preserve"> ANNOTATION</w:t>
      </w:r>
    </w:p>
    <w:p w14:paraId="12E84F1C" w14:textId="77777777" w:rsidR="009758F3" w:rsidRDefault="009758F3" w:rsidP="009758F3">
      <w:pPr>
        <w:pStyle w:val="ListBullet"/>
        <w:numPr>
          <w:ilvl w:val="0"/>
          <w:numId w:val="0"/>
        </w:numPr>
        <w:ind w:left="432" w:hanging="432"/>
        <w:rPr>
          <w:rFonts w:hint="eastAsia"/>
          <w:lang w:eastAsia="zh-CN"/>
        </w:rPr>
      </w:pPr>
      <w:r>
        <w:rPr>
          <w:rFonts w:ascii="Helvetica" w:hAnsi="Helvetica" w:cs="Helvetica"/>
          <w:noProof/>
          <w:color w:val="auto"/>
          <w:sz w:val="24"/>
          <w:szCs w:val="24"/>
          <w:lang w:eastAsia="zh-CN"/>
        </w:rPr>
        <w:drawing>
          <wp:inline distT="0" distB="0" distL="0" distR="0" wp14:anchorId="2537DF7C" wp14:editId="6B85521D">
            <wp:extent cx="5943600" cy="29689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A336" w14:textId="77777777" w:rsidR="009758F3" w:rsidRDefault="009758F3" w:rsidP="009758F3">
      <w:pPr>
        <w:pStyle w:val="ListBullet"/>
        <w:numPr>
          <w:ilvl w:val="0"/>
          <w:numId w:val="0"/>
        </w:numPr>
        <w:ind w:left="432" w:hanging="432"/>
        <w:rPr>
          <w:rFonts w:hint="eastAsia"/>
          <w:lang w:eastAsia="zh-CN"/>
        </w:rPr>
      </w:pPr>
      <w:r>
        <w:rPr>
          <w:rFonts w:ascii="Helvetica" w:hAnsi="Helvetica" w:cs="Helvetica"/>
          <w:noProof/>
          <w:color w:val="auto"/>
          <w:sz w:val="24"/>
          <w:szCs w:val="24"/>
          <w:lang w:eastAsia="zh-CN"/>
        </w:rPr>
        <w:lastRenderedPageBreak/>
        <w:drawing>
          <wp:inline distT="0" distB="0" distL="0" distR="0" wp14:anchorId="74AC19F8" wp14:editId="096D2D9E">
            <wp:extent cx="5943600" cy="29689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37BE" w14:textId="77777777" w:rsidR="009758F3" w:rsidRDefault="009758F3" w:rsidP="00226737">
      <w:pPr>
        <w:rPr>
          <w:rFonts w:hint="eastAsia"/>
          <w:lang w:eastAsia="zh-CN"/>
        </w:rPr>
      </w:pPr>
    </w:p>
    <w:p w14:paraId="5A8847DE" w14:textId="77777777" w:rsidR="00226737" w:rsidRDefault="009758F3" w:rsidP="002267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张照片先按照这个格式。</w:t>
      </w:r>
    </w:p>
    <w:p w14:paraId="3939F34E" w14:textId="77777777" w:rsidR="009758F3" w:rsidRDefault="009758F3" w:rsidP="00226737">
      <w:pPr>
        <w:rPr>
          <w:rFonts w:hint="eastAsia"/>
          <w:lang w:eastAsia="zh-CN"/>
        </w:rPr>
      </w:pPr>
    </w:p>
    <w:p w14:paraId="7F37C123" w14:textId="77777777" w:rsidR="009758F3" w:rsidRDefault="009758F3" w:rsidP="00226737">
      <w:pPr>
        <w:rPr>
          <w:rFonts w:hint="eastAsia"/>
          <w:lang w:eastAsia="zh-CN"/>
        </w:rPr>
      </w:pPr>
    </w:p>
    <w:p w14:paraId="18F958B3" w14:textId="77777777" w:rsidR="009758F3" w:rsidRDefault="009758F3" w:rsidP="002267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标注的颜色有具体的规定以下</w:t>
      </w:r>
      <w:r w:rsidR="00AB4F9D">
        <w:rPr>
          <w:rFonts w:hint="eastAsia"/>
          <w:lang w:eastAsia="zh-CN"/>
        </w:rPr>
        <w:t>内容参</w:t>
      </w:r>
      <w:r>
        <w:rPr>
          <w:rFonts w:hint="eastAsia"/>
          <w:lang w:eastAsia="zh-CN"/>
        </w:rPr>
        <w:t>照了</w:t>
      </w:r>
      <w:r>
        <w:rPr>
          <w:rFonts w:hint="eastAsia"/>
          <w:lang w:eastAsia="zh-CN"/>
        </w:rPr>
        <w:t xml:space="preserve">CITYSCAPE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MSCOCO</w:t>
      </w:r>
    </w:p>
    <w:p w14:paraId="30CC7D9B" w14:textId="77777777" w:rsidR="00AB4F9D" w:rsidRDefault="00AB4F9D" w:rsidP="002267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</w:t>
      </w:r>
      <w:r>
        <w:rPr>
          <w:rFonts w:hint="eastAsia"/>
          <w:lang w:eastAsia="zh-CN"/>
        </w:rPr>
        <w:t>-</w:t>
      </w:r>
      <w:r w:rsidR="004258AF" w:rsidRPr="004258AF">
        <w:rPr>
          <w:noProof/>
          <w:lang w:eastAsia="zh-CN"/>
        </w:rPr>
        <w:t xml:space="preserve"> </w:t>
      </w:r>
      <w:r w:rsidR="004258AF" w:rsidRPr="004258AF">
        <w:rPr>
          <w:lang w:eastAsia="zh-CN"/>
        </w:rPr>
        <w:drawing>
          <wp:inline distT="0" distB="0" distL="0" distR="0" wp14:anchorId="3C7BB6E1" wp14:editId="71239D38">
            <wp:extent cx="444500" cy="457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6E17" w14:textId="77777777" w:rsidR="00AB4F9D" w:rsidRDefault="00CC70E3" w:rsidP="002267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树</w:t>
      </w:r>
      <w:r>
        <w:rPr>
          <w:rFonts w:hint="eastAsia"/>
          <w:lang w:eastAsia="zh-CN"/>
        </w:rPr>
        <w:t>-</w:t>
      </w:r>
      <w:r w:rsidR="004258AF" w:rsidRPr="004258AF">
        <w:rPr>
          <w:noProof/>
          <w:lang w:eastAsia="zh-CN"/>
        </w:rPr>
        <w:t xml:space="preserve"> </w:t>
      </w:r>
      <w:r w:rsidR="004258AF" w:rsidRPr="004258AF">
        <w:rPr>
          <w:lang w:eastAsia="zh-CN"/>
        </w:rPr>
        <w:drawing>
          <wp:inline distT="0" distB="0" distL="0" distR="0" wp14:anchorId="7E53521E" wp14:editId="5D8254F0">
            <wp:extent cx="368300" cy="279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2678" w14:textId="77777777" w:rsidR="00CC70E3" w:rsidRDefault="004258AF" w:rsidP="00226737">
      <w:pPr>
        <w:rPr>
          <w:rFonts w:hint="eastAsia"/>
          <w:noProof/>
          <w:lang w:eastAsia="zh-CN"/>
        </w:rPr>
      </w:pPr>
      <w:r>
        <w:rPr>
          <w:rFonts w:hint="eastAsia"/>
          <w:lang w:eastAsia="zh-CN"/>
        </w:rPr>
        <w:t>道路</w:t>
      </w:r>
      <w:r>
        <w:rPr>
          <w:rFonts w:hint="eastAsia"/>
          <w:lang w:eastAsia="zh-CN"/>
        </w:rPr>
        <w:t>-</w:t>
      </w:r>
      <w:r w:rsidRPr="004258AF">
        <w:rPr>
          <w:noProof/>
          <w:lang w:eastAsia="zh-CN"/>
        </w:rPr>
        <w:t xml:space="preserve"> </w:t>
      </w:r>
      <w:r w:rsidRPr="004258AF">
        <w:rPr>
          <w:lang w:eastAsia="zh-CN"/>
        </w:rPr>
        <w:drawing>
          <wp:inline distT="0" distB="0" distL="0" distR="0" wp14:anchorId="6C0167C2" wp14:editId="0CF65EE3">
            <wp:extent cx="2654300" cy="381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B9B0" w14:textId="77777777" w:rsidR="004258AF" w:rsidRDefault="004258AF" w:rsidP="00226737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人行道</w:t>
      </w:r>
      <w:r>
        <w:rPr>
          <w:rFonts w:hint="eastAsia"/>
          <w:noProof/>
          <w:lang w:eastAsia="zh-CN"/>
        </w:rPr>
        <w:t>-</w:t>
      </w:r>
      <w:r w:rsidRPr="004258AF">
        <w:rPr>
          <w:noProof/>
          <w:lang w:eastAsia="zh-CN"/>
        </w:rPr>
        <w:t xml:space="preserve"> </w:t>
      </w:r>
      <w:r w:rsidRPr="004258AF">
        <w:rPr>
          <w:noProof/>
          <w:lang w:eastAsia="zh-CN"/>
        </w:rPr>
        <w:drawing>
          <wp:inline distT="0" distB="0" distL="0" distR="0" wp14:anchorId="62A2E309" wp14:editId="1DECAF6E">
            <wp:extent cx="7239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6497" w14:textId="77777777" w:rsidR="004258AF" w:rsidRDefault="004258AF" w:rsidP="00226737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电线杆</w:t>
      </w:r>
      <w:r>
        <w:rPr>
          <w:rFonts w:hint="eastAsia"/>
          <w:noProof/>
          <w:lang w:eastAsia="zh-CN"/>
        </w:rPr>
        <w:t>-</w:t>
      </w:r>
      <w:r w:rsidRPr="004258AF">
        <w:rPr>
          <w:noProof/>
          <w:lang w:eastAsia="zh-CN"/>
        </w:rPr>
        <w:t xml:space="preserve"> </w:t>
      </w:r>
      <w:r w:rsidRPr="004258AF">
        <w:rPr>
          <w:noProof/>
          <w:lang w:eastAsia="zh-CN"/>
        </w:rPr>
        <w:drawing>
          <wp:inline distT="0" distB="0" distL="0" distR="0" wp14:anchorId="1C12DCAA" wp14:editId="1AA82719">
            <wp:extent cx="152400" cy="1003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AB8E" w14:textId="77777777" w:rsidR="004258AF" w:rsidRDefault="004258AF" w:rsidP="00226737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t>红绿灯</w:t>
      </w:r>
      <w:r>
        <w:rPr>
          <w:rFonts w:hint="eastAsia"/>
          <w:noProof/>
          <w:lang w:eastAsia="zh-CN"/>
        </w:rPr>
        <w:t>-</w:t>
      </w:r>
      <w:r w:rsidRPr="004258AF">
        <w:rPr>
          <w:noProof/>
          <w:lang w:eastAsia="zh-CN"/>
        </w:rPr>
        <w:t xml:space="preserve"> </w:t>
      </w:r>
      <w:r w:rsidRPr="004258AF">
        <w:rPr>
          <w:noProof/>
          <w:lang w:eastAsia="zh-CN"/>
        </w:rPr>
        <w:drawing>
          <wp:inline distT="0" distB="0" distL="0" distR="0" wp14:anchorId="3FF0AC8B" wp14:editId="0F182EC2">
            <wp:extent cx="622300" cy="1397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30FD" w14:textId="77777777" w:rsidR="004258AF" w:rsidRDefault="004258AF" w:rsidP="00226737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房子</w:t>
      </w:r>
      <w:r>
        <w:rPr>
          <w:rFonts w:hint="eastAsia"/>
          <w:noProof/>
          <w:lang w:eastAsia="zh-CN"/>
        </w:rPr>
        <w:t>-</w:t>
      </w:r>
      <w:r w:rsidRPr="004258AF">
        <w:rPr>
          <w:noProof/>
          <w:lang w:eastAsia="zh-CN"/>
        </w:rPr>
        <w:t xml:space="preserve"> </w:t>
      </w:r>
      <w:r w:rsidRPr="004258AF">
        <w:rPr>
          <w:noProof/>
          <w:lang w:eastAsia="zh-CN"/>
        </w:rPr>
        <w:drawing>
          <wp:inline distT="0" distB="0" distL="0" distR="0" wp14:anchorId="2DC68F49" wp14:editId="3573AFF3">
            <wp:extent cx="571500" cy="2794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41E9" w14:textId="77777777" w:rsidR="00023F8A" w:rsidRDefault="00023F8A" w:rsidP="00226737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婴儿车</w:t>
      </w:r>
      <w:r>
        <w:rPr>
          <w:rFonts w:hint="eastAsia"/>
          <w:noProof/>
          <w:lang w:eastAsia="zh-CN"/>
        </w:rPr>
        <w:t>-</w:t>
      </w:r>
      <w:r w:rsidRPr="00023F8A">
        <w:rPr>
          <w:noProof/>
          <w:lang w:eastAsia="zh-CN"/>
        </w:rPr>
        <w:t xml:space="preserve"> </w:t>
      </w:r>
      <w:r w:rsidRPr="00023F8A">
        <w:rPr>
          <w:noProof/>
          <w:lang w:eastAsia="zh-CN"/>
        </w:rPr>
        <w:drawing>
          <wp:inline distT="0" distB="0" distL="0" distR="0" wp14:anchorId="3231BB3F" wp14:editId="38E91BAE">
            <wp:extent cx="330200" cy="292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65FB" w14:textId="77777777" w:rsidR="003B444A" w:rsidRDefault="003B444A" w:rsidP="00226737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指示牌</w:t>
      </w:r>
      <w:r>
        <w:rPr>
          <w:rFonts w:hint="eastAsia"/>
          <w:noProof/>
          <w:lang w:eastAsia="zh-CN"/>
        </w:rPr>
        <w:t>-</w:t>
      </w:r>
      <w:r w:rsidRPr="003B444A">
        <w:rPr>
          <w:noProof/>
          <w:lang w:eastAsia="zh-CN"/>
        </w:rPr>
        <w:t xml:space="preserve"> </w:t>
      </w:r>
      <w:r w:rsidRPr="003B444A">
        <w:rPr>
          <w:noProof/>
          <w:lang w:eastAsia="zh-CN"/>
        </w:rPr>
        <w:drawing>
          <wp:inline distT="0" distB="0" distL="0" distR="0" wp14:anchorId="61D7BA1A" wp14:editId="2C0B53C2">
            <wp:extent cx="1244600" cy="1155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1BF6" w14:textId="77777777" w:rsidR="008151FE" w:rsidRDefault="008151FE" w:rsidP="00226737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自行车</w:t>
      </w:r>
      <w:r>
        <w:rPr>
          <w:rFonts w:hint="eastAsia"/>
          <w:noProof/>
          <w:lang w:eastAsia="zh-CN"/>
        </w:rPr>
        <w:t>-</w:t>
      </w:r>
      <w:r w:rsidRPr="008151FE">
        <w:rPr>
          <w:noProof/>
          <w:lang w:eastAsia="zh-CN"/>
        </w:rPr>
        <w:t xml:space="preserve"> </w:t>
      </w:r>
      <w:r w:rsidRPr="008151FE">
        <w:rPr>
          <w:noProof/>
          <w:lang w:eastAsia="zh-CN"/>
        </w:rPr>
        <w:drawing>
          <wp:inline distT="0" distB="0" distL="0" distR="0" wp14:anchorId="49990AEC" wp14:editId="0F44EA96">
            <wp:extent cx="292100" cy="3302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74AB" w14:textId="77777777" w:rsidR="001F56D7" w:rsidRDefault="001F56D7" w:rsidP="00226737">
      <w:pPr>
        <w:rPr>
          <w:rFonts w:hint="eastAsia"/>
          <w:noProof/>
          <w:lang w:eastAsia="zh-CN"/>
        </w:rPr>
      </w:pPr>
    </w:p>
    <w:p w14:paraId="73D3CF2F" w14:textId="77777777" w:rsidR="001F56D7" w:rsidRDefault="001F56D7" w:rsidP="00226737">
      <w:pPr>
        <w:rPr>
          <w:rFonts w:hint="eastAsia"/>
          <w:noProof/>
          <w:lang w:eastAsia="zh-CN"/>
        </w:rPr>
      </w:pPr>
    </w:p>
    <w:p w14:paraId="1FC04313" w14:textId="77777777" w:rsidR="004258AF" w:rsidRDefault="00155197" w:rsidP="002267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标注现有分类：人、道路旁景物、道路上油漆各类标示、地面、人行道、天空</w:t>
      </w:r>
    </w:p>
    <w:p w14:paraId="2DD9F344" w14:textId="77777777" w:rsidR="00155197" w:rsidRDefault="00155197" w:rsidP="00226737">
      <w:pPr>
        <w:rPr>
          <w:rFonts w:hint="eastAsia"/>
          <w:lang w:eastAsia="zh-CN"/>
        </w:rPr>
      </w:pPr>
    </w:p>
    <w:p w14:paraId="1D56367F" w14:textId="77777777" w:rsidR="00155197" w:rsidRDefault="00155197" w:rsidP="00226737">
      <w:pPr>
        <w:rPr>
          <w:rFonts w:hint="eastAsia"/>
          <w:lang w:eastAsia="zh-CN"/>
        </w:rPr>
      </w:pPr>
    </w:p>
    <w:p w14:paraId="0F7561DC" w14:textId="77777777" w:rsidR="00155197" w:rsidRPr="00155197" w:rsidRDefault="00155197" w:rsidP="002267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过于小的人群就不需要标了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一排车的标注最好不要用一个颜色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由于现在</w:t>
      </w:r>
      <w:r>
        <w:rPr>
          <w:rFonts w:hint="eastAsia"/>
          <w:lang w:eastAsia="zh-CN"/>
        </w:rPr>
        <w:t>MSCOCO</w:t>
      </w:r>
      <w:r>
        <w:rPr>
          <w:rFonts w:hint="eastAsia"/>
          <w:lang w:eastAsia="zh-CN"/>
        </w:rPr>
        <w:t>无法登入先这些颜色明天我会尽快更新</w:t>
      </w:r>
      <w:bookmarkStart w:id="0" w:name="_GoBack"/>
      <w:bookmarkEnd w:id="0"/>
    </w:p>
    <w:sectPr w:rsidR="00155197" w:rsidRPr="00155197">
      <w:footerReference w:type="default" r:id="rId1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778C5" w14:textId="77777777" w:rsidR="00F71FD7" w:rsidRDefault="00F71FD7">
      <w:r>
        <w:separator/>
      </w:r>
    </w:p>
    <w:p w14:paraId="2AA0E6B3" w14:textId="77777777" w:rsidR="00F71FD7" w:rsidRDefault="00F71FD7"/>
  </w:endnote>
  <w:endnote w:type="continuationSeparator" w:id="0">
    <w:p w14:paraId="342057EA" w14:textId="77777777" w:rsidR="00F71FD7" w:rsidRDefault="00F71FD7">
      <w:r>
        <w:continuationSeparator/>
      </w:r>
    </w:p>
    <w:p w14:paraId="57D97390" w14:textId="77777777" w:rsidR="00F71FD7" w:rsidRDefault="00F71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38D25" w14:textId="77777777" w:rsidR="005B11F4" w:rsidRDefault="00F71F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1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BB034" w14:textId="77777777" w:rsidR="00F71FD7" w:rsidRDefault="00F71FD7">
      <w:r>
        <w:separator/>
      </w:r>
    </w:p>
    <w:p w14:paraId="7B337482" w14:textId="77777777" w:rsidR="00F71FD7" w:rsidRDefault="00F71FD7"/>
  </w:footnote>
  <w:footnote w:type="continuationSeparator" w:id="0">
    <w:p w14:paraId="0A6185B7" w14:textId="77777777" w:rsidR="00F71FD7" w:rsidRDefault="00F71FD7">
      <w:r>
        <w:continuationSeparator/>
      </w:r>
    </w:p>
    <w:p w14:paraId="5A538410" w14:textId="77777777" w:rsidR="00F71FD7" w:rsidRDefault="00F71FD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37"/>
    <w:rsid w:val="00023F8A"/>
    <w:rsid w:val="00155197"/>
    <w:rsid w:val="001F56D7"/>
    <w:rsid w:val="00226737"/>
    <w:rsid w:val="003B444A"/>
    <w:rsid w:val="004258AF"/>
    <w:rsid w:val="00596DC1"/>
    <w:rsid w:val="005B11F4"/>
    <w:rsid w:val="008151FE"/>
    <w:rsid w:val="009758F3"/>
    <w:rsid w:val="00AB4F9D"/>
    <w:rsid w:val="00CC70E3"/>
    <w:rsid w:val="00E21773"/>
    <w:rsid w:val="00F7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0F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.ting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39"/>
    <w:rsid w:val="0032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52B0A46A2E034EB3126C61186A61C2">
    <w:name w:val="0D52B0A46A2E034EB3126C61186A61C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71C0E756E9C6C41B660250338B377F8">
    <w:name w:val="771C0E756E9C6C41B660250338B37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30</TotalTime>
  <Pages>3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2018-07-17T12:54:00Z</dcterms:created>
  <dcterms:modified xsi:type="dcterms:W3CDTF">2018-07-18T16:15:00Z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