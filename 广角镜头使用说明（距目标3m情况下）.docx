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EC76D" w14:textId="77777777" w:rsidR="00EF491C" w:rsidRDefault="001C1AC4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广角镜头使用说明</w:t>
      </w:r>
      <w:r w:rsidR="00E114E9">
        <w:rPr>
          <w:rFonts w:hint="eastAsia"/>
          <w:lang w:eastAsia="zh-CN"/>
        </w:rPr>
        <w:t>（距目标</w:t>
      </w:r>
      <w:r w:rsidR="00E114E9">
        <w:rPr>
          <w:rFonts w:hint="eastAsia"/>
          <w:lang w:eastAsia="zh-CN"/>
        </w:rPr>
        <w:t>3m</w:t>
      </w:r>
      <w:r w:rsidR="00E114E9">
        <w:rPr>
          <w:rFonts w:hint="eastAsia"/>
          <w:lang w:eastAsia="zh-CN"/>
        </w:rPr>
        <w:t>情况下）</w:t>
      </w:r>
    </w:p>
    <w:p w14:paraId="0D459A23" w14:textId="77777777" w:rsidR="00E114E9" w:rsidRDefault="001C1AC4" w:rsidP="00E114E9">
      <w:pPr>
        <w:pStyle w:val="ListBullet"/>
      </w:pPr>
      <w:r>
        <w:rPr>
          <w:rFonts w:hint="eastAsia"/>
          <w:lang w:eastAsia="zh-CN"/>
        </w:rPr>
        <w:t>总角度可达（</w:t>
      </w:r>
      <w:r>
        <w:rPr>
          <w:rFonts w:hint="eastAsia"/>
          <w:lang w:eastAsia="zh-CN"/>
        </w:rPr>
        <w:t>84.6</w:t>
      </w:r>
      <w:r>
        <w:rPr>
          <w:rFonts w:hint="eastAsia"/>
          <w:lang w:eastAsia="zh-CN"/>
        </w:rPr>
        <w:t>度）</w:t>
      </w:r>
      <w:r w:rsidR="00E114E9">
        <w:rPr>
          <w:rFonts w:hint="eastAsia"/>
          <w:lang w:eastAsia="zh-CN"/>
        </w:rPr>
        <w:t>/</w:t>
      </w:r>
      <w:r w:rsidR="00E114E9">
        <w:rPr>
          <w:rFonts w:hint="eastAsia"/>
          <w:lang w:eastAsia="zh-CN"/>
        </w:rPr>
        <w:t>原手机角度（</w:t>
      </w:r>
      <w:r w:rsidR="00E114E9">
        <w:rPr>
          <w:rFonts w:hint="eastAsia"/>
          <w:lang w:eastAsia="zh-CN"/>
        </w:rPr>
        <w:t>74.8</w:t>
      </w:r>
      <w:r w:rsidR="00E114E9">
        <w:rPr>
          <w:rFonts w:hint="eastAsia"/>
          <w:lang w:eastAsia="zh-CN"/>
        </w:rPr>
        <w:t>度）</w:t>
      </w:r>
    </w:p>
    <w:p w14:paraId="4236D5CE" w14:textId="77777777" w:rsidR="00EF491C" w:rsidRDefault="00E114E9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 m </w:t>
      </w:r>
      <w:r>
        <w:rPr>
          <w:rFonts w:hint="eastAsia"/>
          <w:lang w:eastAsia="zh-CN"/>
        </w:rPr>
        <w:t>高度下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普通极限宽度（</w:t>
      </w:r>
      <w:r>
        <w:rPr>
          <w:rFonts w:hint="eastAsia"/>
          <w:lang w:eastAsia="zh-CN"/>
        </w:rPr>
        <w:t>4.68m</w:t>
      </w:r>
      <w:r>
        <w:rPr>
          <w:rFonts w:hint="eastAsia"/>
          <w:lang w:eastAsia="zh-CN"/>
        </w:rPr>
        <w:t>）</w:t>
      </w:r>
    </w:p>
    <w:p w14:paraId="4CB5164E" w14:textId="77777777" w:rsidR="00E114E9" w:rsidRDefault="00E114E9" w:rsidP="00E114E9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使用广角后两边一共增加</w:t>
      </w:r>
      <w:r>
        <w:rPr>
          <w:rFonts w:hint="eastAsia"/>
          <w:color w:val="FF0000"/>
          <w:lang w:eastAsia="zh-CN"/>
        </w:rPr>
        <w:t>1m</w:t>
      </w:r>
      <w:r w:rsidR="00163D34">
        <w:rPr>
          <w:rFonts w:hint="eastAsia"/>
          <w:color w:val="FF0000"/>
          <w:lang w:eastAsia="zh-CN"/>
        </w:rPr>
        <w:t>(5.68m)</w:t>
      </w:r>
    </w:p>
    <w:p w14:paraId="5A257956" w14:textId="77777777" w:rsidR="00E114E9" w:rsidRDefault="00E114E9" w:rsidP="00E114E9">
      <w:pPr>
        <w:rPr>
          <w:rFonts w:hint="eastAsia"/>
          <w:color w:val="FF0000"/>
          <w:lang w:eastAsia="zh-CN"/>
        </w:rPr>
      </w:pPr>
    </w:p>
    <w:p w14:paraId="6AACD1A0" w14:textId="77777777" w:rsidR="00E114E9" w:rsidRDefault="00E114E9" w:rsidP="00E114E9">
      <w:p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30cm </w:t>
      </w:r>
      <w:r>
        <w:rPr>
          <w:rFonts w:hint="eastAsia"/>
          <w:color w:val="000000" w:themeColor="text1"/>
          <w:lang w:eastAsia="zh-CN"/>
        </w:rPr>
        <w:t>高度</w:t>
      </w:r>
      <w:r>
        <w:rPr>
          <w:rFonts w:hint="eastAsia"/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普通极限宽度（</w:t>
      </w:r>
      <w:r>
        <w:rPr>
          <w:rFonts w:hint="eastAsia"/>
          <w:color w:val="000000" w:themeColor="text1"/>
          <w:lang w:eastAsia="zh-CN"/>
        </w:rPr>
        <w:t>3.48m</w:t>
      </w:r>
      <w:r>
        <w:rPr>
          <w:rFonts w:hint="eastAsia"/>
          <w:color w:val="000000" w:themeColor="text1"/>
          <w:lang w:eastAsia="zh-CN"/>
        </w:rPr>
        <w:t>）减少</w:t>
      </w:r>
      <w:r>
        <w:rPr>
          <w:rFonts w:hint="eastAsia"/>
          <w:color w:val="000000" w:themeColor="text1"/>
          <w:lang w:eastAsia="zh-CN"/>
        </w:rPr>
        <w:t>1.2m</w:t>
      </w:r>
    </w:p>
    <w:p w14:paraId="02F2CADC" w14:textId="77777777" w:rsidR="00E114E9" w:rsidRDefault="00E114E9" w:rsidP="00E114E9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使用广角两边一共增加</w:t>
      </w:r>
      <w:r>
        <w:rPr>
          <w:rFonts w:hint="eastAsia"/>
          <w:color w:val="FF0000"/>
          <w:lang w:eastAsia="zh-CN"/>
        </w:rPr>
        <w:t xml:space="preserve">2.2m 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eastAsia="zh-CN"/>
        </w:rPr>
        <w:t>5.68m</w:t>
      </w:r>
      <w:r>
        <w:rPr>
          <w:rFonts w:hint="eastAsia"/>
          <w:color w:val="FF0000"/>
          <w:lang w:eastAsia="zh-CN"/>
        </w:rPr>
        <w:t>）</w:t>
      </w:r>
    </w:p>
    <w:p w14:paraId="375D0455" w14:textId="77777777" w:rsidR="00163D34" w:rsidRDefault="00163D34" w:rsidP="00E114E9">
      <w:pPr>
        <w:rPr>
          <w:rFonts w:hint="eastAsia"/>
          <w:color w:val="FF0000"/>
          <w:lang w:eastAsia="zh-CN"/>
        </w:rPr>
      </w:pPr>
    </w:p>
    <w:p w14:paraId="067C0362" w14:textId="77777777" w:rsidR="00163D34" w:rsidRDefault="00163D34" w:rsidP="00E114E9">
      <w:p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综上所示广角镜头总宽度可达</w:t>
      </w:r>
      <w:r>
        <w:rPr>
          <w:rFonts w:hint="eastAsia"/>
          <w:color w:val="000000" w:themeColor="text1"/>
          <w:lang w:eastAsia="zh-CN"/>
        </w:rPr>
        <w:t>5.68m</w:t>
      </w:r>
      <w:r w:rsidR="00A8462B">
        <w:rPr>
          <w:rFonts w:hint="eastAsia"/>
          <w:color w:val="000000" w:themeColor="text1"/>
          <w:lang w:eastAsia="zh-CN"/>
        </w:rPr>
        <w:t xml:space="preserve"> </w:t>
      </w:r>
    </w:p>
    <w:p w14:paraId="5E9A6A31" w14:textId="77777777" w:rsidR="00A8462B" w:rsidRDefault="00A8462B" w:rsidP="00E114E9">
      <w:pPr>
        <w:rPr>
          <w:rFonts w:hint="eastAsia"/>
          <w:color w:val="000000" w:themeColor="text1"/>
          <w:lang w:eastAsia="zh-CN"/>
        </w:rPr>
      </w:pPr>
    </w:p>
    <w:p w14:paraId="64E8BE5A" w14:textId="77777777" w:rsidR="00A8462B" w:rsidRDefault="00A8462B" w:rsidP="00E114E9">
      <w:p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学校道路经过百度地图测量</w:t>
      </w:r>
      <w:r>
        <w:rPr>
          <w:rFonts w:hint="eastAsia"/>
          <w:color w:val="000000" w:themeColor="text1"/>
          <w:lang w:eastAsia="zh-CN"/>
        </w:rPr>
        <w:t xml:space="preserve">10m  </w:t>
      </w:r>
      <w:r>
        <w:rPr>
          <w:rFonts w:hint="eastAsia"/>
          <w:color w:val="000000" w:themeColor="text1"/>
          <w:lang w:eastAsia="zh-CN"/>
        </w:rPr>
        <w:t>距离</w:t>
      </w:r>
      <w:r>
        <w:rPr>
          <w:rFonts w:hint="eastAsia"/>
          <w:color w:val="000000" w:themeColor="text1"/>
          <w:lang w:eastAsia="zh-CN"/>
        </w:rPr>
        <w:t>5.28m</w:t>
      </w:r>
      <w:r>
        <w:rPr>
          <w:rFonts w:hint="eastAsia"/>
          <w:color w:val="000000" w:themeColor="text1"/>
          <w:lang w:eastAsia="zh-CN"/>
        </w:rPr>
        <w:t>可拍摄到两边全部东西</w:t>
      </w:r>
    </w:p>
    <w:p w14:paraId="4FDB79C1" w14:textId="77777777" w:rsidR="00D65C30" w:rsidRPr="00A8462B" w:rsidRDefault="00D65C30" w:rsidP="00E114E9">
      <w:p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所以暂定每隔</w:t>
      </w:r>
      <w:r>
        <w:rPr>
          <w:rFonts w:hint="eastAsia"/>
          <w:color w:val="000000" w:themeColor="text1"/>
          <w:lang w:eastAsia="zh-CN"/>
        </w:rPr>
        <w:t xml:space="preserve">2.5m </w:t>
      </w:r>
      <w:r>
        <w:rPr>
          <w:rFonts w:hint="eastAsia"/>
          <w:color w:val="000000" w:themeColor="text1"/>
          <w:lang w:eastAsia="zh-CN"/>
        </w:rPr>
        <w:t>拍一张</w:t>
      </w:r>
      <w:bookmarkStart w:id="0" w:name="_GoBack"/>
      <w:bookmarkEnd w:id="0"/>
    </w:p>
    <w:sectPr w:rsidR="00D65C30" w:rsidRPr="00A8462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32B21" w14:textId="77777777" w:rsidR="00515AEA" w:rsidRDefault="00515AEA">
      <w:r>
        <w:separator/>
      </w:r>
    </w:p>
    <w:p w14:paraId="5C9A8354" w14:textId="77777777" w:rsidR="00515AEA" w:rsidRDefault="00515AEA"/>
  </w:endnote>
  <w:endnote w:type="continuationSeparator" w:id="0">
    <w:p w14:paraId="400E3393" w14:textId="77777777" w:rsidR="00515AEA" w:rsidRDefault="00515AEA">
      <w:r>
        <w:continuationSeparator/>
      </w:r>
    </w:p>
    <w:p w14:paraId="7BDD640B" w14:textId="77777777" w:rsidR="00515AEA" w:rsidRDefault="00515A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BE0C0" w14:textId="77777777" w:rsidR="00EF491C" w:rsidRDefault="00515A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40404" w14:textId="77777777" w:rsidR="00515AEA" w:rsidRDefault="00515AEA">
      <w:r>
        <w:separator/>
      </w:r>
    </w:p>
    <w:p w14:paraId="6F1AAC8C" w14:textId="77777777" w:rsidR="00515AEA" w:rsidRDefault="00515AEA"/>
  </w:footnote>
  <w:footnote w:type="continuationSeparator" w:id="0">
    <w:p w14:paraId="3F07528F" w14:textId="77777777" w:rsidR="00515AEA" w:rsidRDefault="00515AEA">
      <w:r>
        <w:continuationSeparator/>
      </w:r>
    </w:p>
    <w:p w14:paraId="16F71157" w14:textId="77777777" w:rsidR="00515AEA" w:rsidRDefault="00515AE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4B"/>
    <w:rsid w:val="00163D34"/>
    <w:rsid w:val="001C1AC4"/>
    <w:rsid w:val="0021004B"/>
    <w:rsid w:val="00515AEA"/>
    <w:rsid w:val="00A8462B"/>
    <w:rsid w:val="00D65C30"/>
    <w:rsid w:val="00E114E9"/>
    <w:rsid w:val="00E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269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.ting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7B"/>
    <w:rsid w:val="0052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ECD9822E57F84199F1D3CB44900738">
    <w:name w:val="9AECD9822E57F84199F1D3CB4490073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1ABE839335C6C148BCA948FB8E40829D">
    <w:name w:val="1ABE839335C6C148BCA948FB8E408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25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2018-07-04T15:37:00Z</dcterms:created>
  <dcterms:modified xsi:type="dcterms:W3CDTF">2018-07-04T16:07:00Z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